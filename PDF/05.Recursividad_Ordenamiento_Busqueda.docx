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E8FA2" w14:textId="23267360" w:rsidR="00C915F1" w:rsidRDefault="00C915F1" w:rsidP="00C915F1">
      <w:pPr>
        <w:pStyle w:val="Ttulo2"/>
      </w:pPr>
      <w:r>
        <w:t xml:space="preserve"> Factorial de un número (Recursividad) </w:t>
      </w:r>
    </w:p>
    <w:p w14:paraId="5764D779" w14:textId="4CC68B74" w:rsidR="00C915F1" w:rsidRDefault="00C915F1" w:rsidP="00C915F1">
      <w:r>
        <w:t>Calcula la factorial de un número dado de forma recursiva. El algoritmo multiplica el número actual por la factorial del número anterior hasta llegar a 1.</w:t>
      </w:r>
    </w:p>
    <w:p w14:paraId="52AB2242" w14:textId="63347947" w:rsidR="00C915F1" w:rsidRDefault="00C915F1" w:rsidP="00C915F1">
      <w:pPr>
        <w:pStyle w:val="Ttulo2"/>
      </w:pPr>
      <w:r>
        <w:t xml:space="preserve"> Suma de una lista de números (Recursividad)  </w:t>
      </w:r>
    </w:p>
    <w:p w14:paraId="74475850" w14:textId="268CD0A5" w:rsidR="00C915F1" w:rsidRDefault="00C915F1" w:rsidP="00C915F1">
      <w:r>
        <w:t>Implementa una función recursiva que suma todos los elementos de una lista. El algoritmo toma el último elemento de la lista y lo suma a la suma de los elementos restantes.</w:t>
      </w:r>
    </w:p>
    <w:p w14:paraId="7013FC9B" w14:textId="3B6DB29A" w:rsidR="00C915F1" w:rsidRDefault="00C915F1" w:rsidP="00C915F1">
      <w:pPr>
        <w:pStyle w:val="Ttulo2"/>
      </w:pPr>
      <w:r>
        <w:t xml:space="preserve"> Serie de Fibonacci (Recursividad)  </w:t>
      </w:r>
    </w:p>
    <w:p w14:paraId="1A46BC7F" w14:textId="731C1FD9" w:rsidR="00C915F1" w:rsidRDefault="00C915F1" w:rsidP="00C915F1">
      <w:r>
        <w:t>Obtiene el enésimo número de la serie de Fibonacci de manera recursiva. El algoritmo suma los dos números anteriores de la serie hasta alcanzar el índice deseado.</w:t>
      </w:r>
    </w:p>
    <w:p w14:paraId="26BA2390" w14:textId="3C3D9FC1" w:rsidR="00C915F1" w:rsidRDefault="00C915F1" w:rsidP="00C915F1">
      <w:pPr>
        <w:pStyle w:val="Ttulo2"/>
      </w:pPr>
      <w:r>
        <w:t xml:space="preserve"> Búsqueda binaria (Recursiva)</w:t>
      </w:r>
    </w:p>
    <w:p w14:paraId="013EB95D" w14:textId="18FEAEB7" w:rsidR="00C915F1" w:rsidRDefault="00C915F1" w:rsidP="00C915F1">
      <w:r>
        <w:t>Realiza una búsqueda binaria en una lista ordenada usando recursión. El algoritmo divide la lista en mitades y busca el elemento en la mitad, repitiendo el proceso con la sublista correspondiente.</w:t>
      </w:r>
    </w:p>
    <w:p w14:paraId="5E59E54C" w14:textId="30058CB7" w:rsidR="00C915F1" w:rsidRDefault="00C915F1" w:rsidP="00C915F1">
      <w:pPr>
        <w:pStyle w:val="Ttulo2"/>
      </w:pPr>
      <w:r>
        <w:t xml:space="preserve"> Potencia de un número (Recursividad)  </w:t>
      </w:r>
    </w:p>
    <w:p w14:paraId="5BE1D4EB" w14:textId="1ECB74A0" w:rsidR="00C915F1" w:rsidRDefault="00C915F1" w:rsidP="00C915F1">
      <w:r>
        <w:t>Calcula la potencia de un número `a^b` de forma recursiva. El algoritmo multiplica `a` por sí mismo `b-1` veces, reduciendo `b` en cada llamada.</w:t>
      </w:r>
    </w:p>
    <w:p w14:paraId="01B21C68" w14:textId="4E610249" w:rsidR="00C915F1" w:rsidRDefault="00C915F1" w:rsidP="00C915F1">
      <w:pPr>
        <w:pStyle w:val="Ttulo2"/>
      </w:pPr>
      <w:r>
        <w:t xml:space="preserve"> Número de caminos en una cuadrícula (Recursividad)  </w:t>
      </w:r>
    </w:p>
    <w:p w14:paraId="6001C7C7" w14:textId="3B063C7A" w:rsidR="00C915F1" w:rsidRDefault="00C915F1" w:rsidP="00C915F1">
      <w:r>
        <w:t>Calcula cuántos caminos posibles existen desde la esquina superior izquierda hasta la esquina inferior derecha de una cuadrícula, moviéndose solo hacia la derecha o hacia abajo. El algoritmo suma los caminos desde la celda a la derecha y la celda abajo.</w:t>
      </w:r>
    </w:p>
    <w:p w14:paraId="3F5A0020" w14:textId="1EEFED4D" w:rsidR="00C915F1" w:rsidRDefault="00C915F1" w:rsidP="00C915F1">
      <w:pPr>
        <w:pStyle w:val="Ttulo2"/>
      </w:pPr>
      <w:r>
        <w:t xml:space="preserve"> Invertir una cadena (Recursividad)  </w:t>
      </w:r>
    </w:p>
    <w:p w14:paraId="3C4B5373" w14:textId="794AD940" w:rsidR="00C915F1" w:rsidRDefault="00C915F1" w:rsidP="00C915F1">
      <w:r>
        <w:t>Invierte una cadena de texto utilizando un enfoque recursivo. El algoritmo toma el último carácter de la cadena y lo concatena a la inversión del resto de la cadena.</w:t>
      </w:r>
    </w:p>
    <w:p w14:paraId="30CD37AC" w14:textId="42A68F93" w:rsidR="00C915F1" w:rsidRDefault="00C915F1" w:rsidP="00C915F1">
      <w:pPr>
        <w:pStyle w:val="Ttulo2"/>
      </w:pPr>
      <w:r>
        <w:t xml:space="preserve"> Torres de Hanói (Recursividad)  </w:t>
      </w:r>
    </w:p>
    <w:p w14:paraId="0E747E26" w14:textId="1723CAFB" w:rsidR="00C915F1" w:rsidRDefault="00C915F1" w:rsidP="00C915F1">
      <w:r>
        <w:t>Resuelve el problema de las Torres de Hanói moviendo discos de la torre de origen a la torre destino utilizando una torre auxiliar. El algoritmo mueve discos recursivamente entre las torres siguiendo las reglas del juego.</w:t>
      </w:r>
    </w:p>
    <w:p w14:paraId="26182D4E" w14:textId="11BFB2F8" w:rsidR="00C915F1" w:rsidRDefault="00C915F1" w:rsidP="00C915F1">
      <w:pPr>
        <w:pStyle w:val="Ttulo2"/>
      </w:pPr>
      <w:r>
        <w:lastRenderedPageBreak/>
        <w:t xml:space="preserve"> Contar ocurrencias de un número en una lista (Recursividad)  </w:t>
      </w:r>
    </w:p>
    <w:p w14:paraId="6AE7DB73" w14:textId="4E794752" w:rsidR="00C915F1" w:rsidRDefault="00C915F1" w:rsidP="00C915F1">
      <w:r>
        <w:t>Cuenta cuántas veces aparece un número en una lista de forma recursiva. El algoritmo verifica el primer elemento y suma 1 si coincide, luego llama a sí mismo con el resto de la lista.</w:t>
      </w:r>
    </w:p>
    <w:p w14:paraId="5BDAC97B" w14:textId="7E33AC92" w:rsidR="00C915F1" w:rsidRDefault="00C915F1" w:rsidP="00C915F1">
      <w:pPr>
        <w:pStyle w:val="Ttulo2"/>
      </w:pPr>
      <w:r>
        <w:t xml:space="preserve"> Sumar dígitos de un número (Recursividad)  </w:t>
      </w:r>
    </w:p>
    <w:p w14:paraId="3740D502" w14:textId="7774EB9E" w:rsidR="00C915F1" w:rsidRDefault="00C915F1" w:rsidP="00C915F1">
      <w:r>
        <w:t>Suma los dígitos de un número utilizando un método recursivo. El algoritmo toma el último dígito y lo suma a la suma de los dígitos del número sin ese último dígito.</w:t>
      </w:r>
    </w:p>
    <w:p w14:paraId="4D38707D" w14:textId="37A6F41B" w:rsidR="00C915F1" w:rsidRDefault="00C915F1" w:rsidP="00C915F1">
      <w:pPr>
        <w:pStyle w:val="Ttulo2"/>
      </w:pPr>
      <w:r>
        <w:t xml:space="preserve"> Ordenamiento por selección  </w:t>
      </w:r>
    </w:p>
    <w:p w14:paraId="00C4A467" w14:textId="6685385C" w:rsidR="00C915F1" w:rsidRDefault="00C915F1" w:rsidP="00C915F1">
      <w:r>
        <w:t>Implementa el algoritmo de ordenamiento por selección para ordenar una lista. El algoritmo encuentra el elemento más pequeño en la lista y lo intercambia con el primer elemento, repitiendo el proceso para la sublista restante.</w:t>
      </w:r>
    </w:p>
    <w:p w14:paraId="12E3AAFC" w14:textId="39B99B9D" w:rsidR="00C915F1" w:rsidRDefault="00C915F1" w:rsidP="00C915F1">
      <w:pPr>
        <w:pStyle w:val="Ttulo2"/>
      </w:pPr>
      <w:r>
        <w:t xml:space="preserve"> Ordenamiento Burbuja  </w:t>
      </w:r>
    </w:p>
    <w:p w14:paraId="38C57E90" w14:textId="31D89DE7" w:rsidR="00C915F1" w:rsidRDefault="00C915F1" w:rsidP="00C915F1">
      <w:r>
        <w:t>Completa el algoritmo de ordenamiento burbuja para ordenar una lista de elementos. El algoritmo compara elementos adyacentes y los intercambia si están en el orden incorrecto, repitiendo el proceso hasta que la lista esté ordenada.</w:t>
      </w:r>
    </w:p>
    <w:p w14:paraId="0B9521F3" w14:textId="06F43BA0" w:rsidR="00C915F1" w:rsidRDefault="00C915F1" w:rsidP="00C915F1">
      <w:pPr>
        <w:pStyle w:val="Ttulo2"/>
      </w:pPr>
      <w:r>
        <w:t xml:space="preserve"> Ordenamiento por Inserción  </w:t>
      </w:r>
    </w:p>
    <w:p w14:paraId="14BDC711" w14:textId="758C24A7" w:rsidR="00C915F1" w:rsidRDefault="00C915F1" w:rsidP="00C915F1">
      <w:r>
        <w:t>Implementa el algoritmo de ordenamiento por inserción para organizar una lista. El algoritmo toma un elemento de la lista y lo coloca en la posición correcta en la parte ya ordenada, repitiendo el proceso para todos los elementos.</w:t>
      </w:r>
    </w:p>
    <w:p w14:paraId="4F8A973D" w14:textId="08BB761F" w:rsidR="00C915F1" w:rsidRDefault="00C915F1" w:rsidP="00C915F1">
      <w:pPr>
        <w:pStyle w:val="Ttulo2"/>
      </w:pPr>
      <w:r>
        <w:t xml:space="preserve"> Ordenamiento Rápido (Quicksort)  </w:t>
      </w:r>
    </w:p>
    <w:p w14:paraId="25C732A1" w14:textId="681F3512" w:rsidR="00C915F1" w:rsidRDefault="00C915F1" w:rsidP="00C915F1">
      <w:r>
        <w:t>Completa la implementación del algoritmo de ordenamiento rápido para ordenar una lista eficientemente. El algoritmo selecciona un pivote y particiona la lista en elementos menores y mayores que el pivote, ordenando recursivamente las sublistas.</w:t>
      </w:r>
    </w:p>
    <w:p w14:paraId="65EE0AED" w14:textId="7210BEDA" w:rsidR="00C915F1" w:rsidRDefault="00C915F1" w:rsidP="00C915F1">
      <w:pPr>
        <w:pStyle w:val="Ttulo2"/>
      </w:pPr>
      <w:r>
        <w:t xml:space="preserve"> Ordenamiento por Mezcla (Merge Sort)  </w:t>
      </w:r>
    </w:p>
    <w:p w14:paraId="660EDDE4" w14:textId="411923C7" w:rsidR="00C915F1" w:rsidRDefault="00C915F1" w:rsidP="00C915F1">
      <w:r>
        <w:t>Implementa el algoritmo de ordenamiento por mezcla para dividir y conquistar al ordenar una lista. El algoritmo divide la lista en dos mitades, las ordena recursivamente y luego las combina en una lista ordenada.</w:t>
      </w:r>
    </w:p>
    <w:p w14:paraId="63635CA7" w14:textId="5B57BF9F" w:rsidR="00C915F1" w:rsidRDefault="00C915F1" w:rsidP="00C915F1">
      <w:pPr>
        <w:pStyle w:val="Ttulo2"/>
      </w:pPr>
      <w:r>
        <w:t xml:space="preserve"> Comparación entre Burbuja y Selección  </w:t>
      </w:r>
    </w:p>
    <w:p w14:paraId="75E650ED" w14:textId="77777777" w:rsidR="00C915F1" w:rsidRDefault="00C915F1" w:rsidP="00C915F1">
      <w:r>
        <w:t>Mide el tiempo de ejecución de los algoritmos de ordenamiento burbuja y selección para comparar su rendimiento. El algoritmo registra el tiempo que toma cada método para ordenar la misma lista y compara los resultados.</w:t>
      </w:r>
    </w:p>
    <w:p w14:paraId="1FBB8145" w14:textId="77777777" w:rsidR="00C915F1" w:rsidRDefault="00C915F1" w:rsidP="00C915F1"/>
    <w:p w14:paraId="775B0091" w14:textId="333E922D" w:rsidR="00C915F1" w:rsidRDefault="00C915F1" w:rsidP="00C915F1">
      <w:pPr>
        <w:pStyle w:val="Ttulo2"/>
      </w:pPr>
      <w:r>
        <w:lastRenderedPageBreak/>
        <w:t xml:space="preserve"> Ordenar una Lista de Cadenas por Longitud  </w:t>
      </w:r>
    </w:p>
    <w:p w14:paraId="7931A5F8" w14:textId="77777777" w:rsidR="00C915F1" w:rsidRDefault="00C915F1" w:rsidP="00C915F1">
      <w:r>
        <w:t>Ordena una lista de cadenas basándose en la longitud de cada cadena. El algoritmo utiliza un método de ordenamiento, como el burbuja o selección, adaptado para comparar longitudes.</w:t>
      </w:r>
    </w:p>
    <w:p w14:paraId="00B91F7F" w14:textId="77777777" w:rsidR="00C915F1" w:rsidRDefault="00C915F1" w:rsidP="00C915F1"/>
    <w:p w14:paraId="58F9FD1D" w14:textId="2FEBBD49" w:rsidR="00C915F1" w:rsidRDefault="00C915F1" w:rsidP="00C915F1">
      <w:pPr>
        <w:pStyle w:val="Ttulo2"/>
      </w:pPr>
      <w:r>
        <w:t xml:space="preserve"> Búsqueda Secuencial en una Lista  </w:t>
      </w:r>
    </w:p>
    <w:p w14:paraId="0970214C" w14:textId="77777777" w:rsidR="00C915F1" w:rsidRDefault="00C915F1" w:rsidP="00C915F1">
      <w:r>
        <w:t>Implementa una búsqueda secuencial para encontrar un elemento en una lista no ordenada. El algoritmo recorre la lista elemento por elemento hasta encontrar el buscado o llegar al final.</w:t>
      </w:r>
    </w:p>
    <w:p w14:paraId="2DBA24CC" w14:textId="77777777" w:rsidR="00C915F1" w:rsidRDefault="00C915F1" w:rsidP="00C915F1"/>
    <w:p w14:paraId="592264D3" w14:textId="5F0C2F12" w:rsidR="00C915F1" w:rsidRDefault="00C915F1" w:rsidP="00C915F1">
      <w:pPr>
        <w:pStyle w:val="Ttulo2"/>
      </w:pPr>
      <w:r>
        <w:t xml:space="preserve"> Búsqueda Binaria en una Lista Ordenada  </w:t>
      </w:r>
    </w:p>
    <w:p w14:paraId="1782CDC5" w14:textId="77777777" w:rsidR="00C915F1" w:rsidRDefault="00C915F1" w:rsidP="00C915F1">
      <w:r>
        <w:t>Completa el código para realizar una búsqueda binaria en una lista que ya está ordenada. El algoritmo divide la lista y compara el elemento medio con el buscado, ajustando el rango de búsqueda según el resultado.</w:t>
      </w:r>
    </w:p>
    <w:p w14:paraId="101CAD40" w14:textId="77777777" w:rsidR="00C915F1" w:rsidRDefault="00C915F1" w:rsidP="00C915F1"/>
    <w:p w14:paraId="372F29F2" w14:textId="14A96B43" w:rsidR="00C915F1" w:rsidRDefault="00C915F1" w:rsidP="00C915F1">
      <w:pPr>
        <w:pStyle w:val="Ttulo2"/>
      </w:pPr>
      <w:r>
        <w:t xml:space="preserve"> Búsqueda de Máximo y Mínimo en una Lista  </w:t>
      </w:r>
    </w:p>
    <w:p w14:paraId="4500CB79" w14:textId="2768FD83" w:rsidR="00321C63" w:rsidRPr="00943D7D" w:rsidRDefault="00C915F1" w:rsidP="00C915F1">
      <w:r>
        <w:t>Encuentra el número máximo y mínimo en una lista utilizando un enfoque recursivo. El algoritmo compara el primer elemento con el máximo y mínimo de la sublista restante, actualizándolos según sea necesario.</w:t>
      </w:r>
    </w:p>
    <w:sectPr w:rsidR="00321C63" w:rsidRPr="00943D7D" w:rsidSect="00B75C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0039D"/>
    <w:multiLevelType w:val="hybridMultilevel"/>
    <w:tmpl w:val="85A21F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35F25"/>
    <w:multiLevelType w:val="hybridMultilevel"/>
    <w:tmpl w:val="B6ECEB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691337">
    <w:abstractNumId w:val="1"/>
  </w:num>
  <w:num w:numId="2" w16cid:durableId="127902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F1"/>
    <w:rsid w:val="0003421E"/>
    <w:rsid w:val="000D57F9"/>
    <w:rsid w:val="001C731D"/>
    <w:rsid w:val="00222765"/>
    <w:rsid w:val="00227DB1"/>
    <w:rsid w:val="00242B27"/>
    <w:rsid w:val="00283866"/>
    <w:rsid w:val="002907BC"/>
    <w:rsid w:val="00321C63"/>
    <w:rsid w:val="003609A2"/>
    <w:rsid w:val="003B4F97"/>
    <w:rsid w:val="003B55BE"/>
    <w:rsid w:val="005A2DBD"/>
    <w:rsid w:val="006214D3"/>
    <w:rsid w:val="00623A2D"/>
    <w:rsid w:val="006B7BAB"/>
    <w:rsid w:val="006C1F6C"/>
    <w:rsid w:val="006C42A2"/>
    <w:rsid w:val="007224A9"/>
    <w:rsid w:val="00887643"/>
    <w:rsid w:val="008A4C5E"/>
    <w:rsid w:val="009164EA"/>
    <w:rsid w:val="00943D7D"/>
    <w:rsid w:val="009A1156"/>
    <w:rsid w:val="00B11E7B"/>
    <w:rsid w:val="00B14739"/>
    <w:rsid w:val="00B63890"/>
    <w:rsid w:val="00B75CC0"/>
    <w:rsid w:val="00BA6452"/>
    <w:rsid w:val="00BE4BFD"/>
    <w:rsid w:val="00C612E8"/>
    <w:rsid w:val="00C63152"/>
    <w:rsid w:val="00C710B6"/>
    <w:rsid w:val="00C915F1"/>
    <w:rsid w:val="00CB16FA"/>
    <w:rsid w:val="00D24E6B"/>
    <w:rsid w:val="00D75AF4"/>
    <w:rsid w:val="00DA6DFA"/>
    <w:rsid w:val="00DE1DD8"/>
    <w:rsid w:val="00EB1562"/>
    <w:rsid w:val="00F56BFB"/>
    <w:rsid w:val="00FA556A"/>
    <w:rsid w:val="00FF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73A4"/>
  <w15:chartTrackingRefBased/>
  <w15:docId w15:val="{331F21FC-6C07-4611-8A1B-8E516EC8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C5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2E8"/>
    <w:pPr>
      <w:keepNext/>
      <w:keepLines/>
      <w:spacing w:before="600" w:after="80"/>
      <w:outlineLvl w:val="1"/>
    </w:pPr>
    <w:rPr>
      <w:rFonts w:ascii="Arial" w:eastAsiaTheme="majorEastAsia" w:hAnsi="Arial" w:cs="Arial"/>
      <w:b/>
      <w:bCs/>
      <w:color w:val="000000" w:themeColor="text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4F97"/>
    <w:pPr>
      <w:keepNext/>
      <w:keepLines/>
      <w:spacing w:before="160" w:after="80"/>
      <w:outlineLvl w:val="2"/>
    </w:pPr>
    <w:rPr>
      <w:rFonts w:ascii="Arial" w:eastAsiaTheme="majorEastAsia" w:hAnsi="Arial" w:cs="Arial"/>
      <w:color w:val="000000" w:themeColor="text1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C5E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612E8"/>
    <w:rPr>
      <w:rFonts w:ascii="Arial" w:eastAsiaTheme="majorEastAsia" w:hAnsi="Arial" w:cs="Arial"/>
      <w:b/>
      <w:bCs/>
      <w:color w:val="000000" w:themeColor="text1"/>
    </w:rPr>
  </w:style>
  <w:style w:type="character" w:customStyle="1" w:styleId="Ttulo3Car">
    <w:name w:val="Título 3 Car"/>
    <w:basedOn w:val="Fuentedeprrafopredeter"/>
    <w:link w:val="Ttulo3"/>
    <w:uiPriority w:val="9"/>
    <w:rsid w:val="003B4F97"/>
    <w:rPr>
      <w:rFonts w:ascii="Arial" w:eastAsiaTheme="majorEastAsia" w:hAnsi="Arial" w:cs="Arial"/>
      <w:color w:val="000000" w:themeColor="text1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B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B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B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B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B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B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B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B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B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B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BF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8A4C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\OneDrive\Documents\Plantillas%20personalizadas%20de%20Office\Blan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Blanco.dotx</Template>
  <TotalTime>296</TotalTime>
  <Pages>1</Pages>
  <Words>735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Leiva</dc:creator>
  <cp:keywords/>
  <dc:description/>
  <cp:lastModifiedBy>Agustin Leiva</cp:lastModifiedBy>
  <cp:revision>2</cp:revision>
  <dcterms:created xsi:type="dcterms:W3CDTF">2024-10-19T17:43:00Z</dcterms:created>
  <dcterms:modified xsi:type="dcterms:W3CDTF">2024-10-21T01:01:00Z</dcterms:modified>
</cp:coreProperties>
</file>